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7F34A" w14:textId="49B9FAFF" w:rsidR="00E81978" w:rsidRDefault="00B442C3">
      <w:pPr>
        <w:pStyle w:val="Title"/>
      </w:pPr>
      <w:sdt>
        <w:sdtPr>
          <w:alias w:val="Title:"/>
          <w:tag w:val="Title:"/>
          <w:id w:val="726351117"/>
          <w:placeholder>
            <w:docPart w:val="2B86B6FBC0574B149F78261C4E2F16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A75E7">
            <w:t>Assignment 1-4: ePortfolio Selection and Refinement Plan</w:t>
          </w:r>
        </w:sdtContent>
      </w:sdt>
    </w:p>
    <w:p w14:paraId="5B3D48CE" w14:textId="59F1E9BE" w:rsidR="00B823AA" w:rsidRDefault="009C6117" w:rsidP="00B823AA">
      <w:pPr>
        <w:pStyle w:val="Title2"/>
      </w:pPr>
      <w:r>
        <w:t>Katelyn Kincaid</w:t>
      </w:r>
    </w:p>
    <w:p w14:paraId="591EE877" w14:textId="4060E040" w:rsidR="00E81978" w:rsidRDefault="009C6117" w:rsidP="00B823AA">
      <w:pPr>
        <w:pStyle w:val="Title2"/>
      </w:pPr>
      <w:r>
        <w:t>Southern New Hampshire University</w:t>
      </w:r>
    </w:p>
    <w:p w14:paraId="11C91113" w14:textId="2A8EC16D" w:rsidR="00E81978" w:rsidRDefault="00E81978">
      <w:pPr>
        <w:pStyle w:val="Title"/>
      </w:pPr>
    </w:p>
    <w:p w14:paraId="69A0B255" w14:textId="60FFE9A7" w:rsidR="00E81978" w:rsidRDefault="00E81978" w:rsidP="00B823AA">
      <w:pPr>
        <w:pStyle w:val="Title2"/>
      </w:pPr>
    </w:p>
    <w:p w14:paraId="0CB29935" w14:textId="49B9DBF0" w:rsidR="00E81978" w:rsidRDefault="00B442C3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25935F8D4698475DA71A8ECF56B609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A75E7">
            <w:t>Assignment 1-4: ePortfolio Selection and Refinement Plan</w:t>
          </w:r>
        </w:sdtContent>
      </w:sdt>
    </w:p>
    <w:p w14:paraId="3AAC3E9A" w14:textId="16F153E5" w:rsidR="00E81978" w:rsidRDefault="00E6339D">
      <w:r>
        <w:t xml:space="preserve">For the category of software design and engineering, I will be </w:t>
      </w:r>
      <w:r w:rsidR="00113B95">
        <w:t xml:space="preserve">adding to the complexity of the final project I submitted for </w:t>
      </w:r>
      <w:r w:rsidR="00ED0C52">
        <w:t xml:space="preserve">CS-330 </w:t>
      </w:r>
      <w:r w:rsidR="001E28C1">
        <w:t>Computational Graphics and Visualization</w:t>
      </w:r>
      <w:r w:rsidR="00CE20E0">
        <w:t>. For that project, I was tasked with creating a virtual object based on an existing item of furniture I owned.</w:t>
      </w:r>
      <w:r w:rsidR="00975CDC">
        <w:t xml:space="preserve"> </w:t>
      </w:r>
      <w:r w:rsidR="00BA6649">
        <w:t>For ease, it will be referred to as “table,” as that is the object I chose to replicate virtually. To enhance</w:t>
      </w:r>
      <w:r w:rsidR="002A7A17">
        <w:t xml:space="preserve"> the existing code, my </w:t>
      </w:r>
      <w:r w:rsidR="001D4BA5">
        <w:t>plan will be to</w:t>
      </w:r>
      <w:r w:rsidR="00EA0E38">
        <w:t xml:space="preserve"> add</w:t>
      </w:r>
      <w:r w:rsidR="001D4BA5">
        <w:t xml:space="preserve"> a</w:t>
      </w:r>
      <w:r w:rsidR="00EA0E38">
        <w:t xml:space="preserve"> different object on top of the table</w:t>
      </w:r>
      <w:r w:rsidR="005542C2">
        <w:t>. During this project I noticed a distinct difficulty with implementing different shapes within the same file. I’d like to use this project as</w:t>
      </w:r>
      <w:r w:rsidR="001E28C1">
        <w:t xml:space="preserve"> motivation to overcome this. </w:t>
      </w:r>
      <w:r w:rsidR="001F63CF">
        <w:t xml:space="preserve"> </w:t>
      </w:r>
    </w:p>
    <w:p w14:paraId="4DD7144F" w14:textId="5ACCEE28" w:rsidR="000C335F" w:rsidRPr="007945E9" w:rsidRDefault="00461F10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>//</w:t>
      </w:r>
      <w:r w:rsidR="006B531B" w:rsidRPr="007945E9">
        <w:rPr>
          <w:highlight w:val="lightGray"/>
        </w:rPr>
        <w:t xml:space="preserve">the mentioned project has 664 lines of code, and changes will need to be made extensively </w:t>
      </w:r>
      <w:r w:rsidRPr="007945E9">
        <w:rPr>
          <w:highlight w:val="lightGray"/>
        </w:rPr>
        <w:t>//</w:t>
      </w:r>
      <w:r w:rsidR="006B531B" w:rsidRPr="007945E9">
        <w:rPr>
          <w:highlight w:val="lightGray"/>
        </w:rPr>
        <w:t>throughout</w:t>
      </w:r>
      <w:r w:rsidR="00E47406" w:rsidRPr="007945E9">
        <w:rPr>
          <w:highlight w:val="lightGray"/>
        </w:rPr>
        <w:t>. Pseudocode to follow will be incredibly vague and can be applied in multiple spots</w:t>
      </w:r>
    </w:p>
    <w:p w14:paraId="0AC4511B" w14:textId="2FCBAD7B" w:rsidR="00E47406" w:rsidRPr="007945E9" w:rsidRDefault="00461F10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>#define WINDOW_TITLE “Table” //re-naming to fit this project</w:t>
      </w:r>
    </w:p>
    <w:p w14:paraId="33CB111D" w14:textId="2AA6108D" w:rsidR="00B72A73" w:rsidRPr="007945E9" w:rsidRDefault="00B72A73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>Table position and scale parems</w:t>
      </w:r>
    </w:p>
    <w:p w14:paraId="3FD5A8E5" w14:textId="05150A32" w:rsidR="00B72A73" w:rsidRPr="007945E9" w:rsidRDefault="00B72A73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>Table light and color</w:t>
      </w:r>
    </w:p>
    <w:p w14:paraId="1334CE06" w14:textId="318201AA" w:rsidR="00B72A73" w:rsidRPr="007945E9" w:rsidRDefault="00B72A73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>Object on table position and scale parems //new addition</w:t>
      </w:r>
    </w:p>
    <w:p w14:paraId="6386A56E" w14:textId="0696B250" w:rsidR="00B72A73" w:rsidRPr="007945E9" w:rsidRDefault="00974283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>Object on table light and color //new addition</w:t>
      </w:r>
    </w:p>
    <w:p w14:paraId="5E435930" w14:textId="78506CF9" w:rsidR="00974283" w:rsidRPr="007945E9" w:rsidRDefault="00974283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>Light position and scale</w:t>
      </w:r>
    </w:p>
    <w:p w14:paraId="40719666" w14:textId="14554751" w:rsidR="00974283" w:rsidRPr="007945E9" w:rsidRDefault="00120D9B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>Table vertex shader source code</w:t>
      </w:r>
    </w:p>
    <w:p w14:paraId="269DB370" w14:textId="0A0DB7D2" w:rsidR="00120D9B" w:rsidRPr="007945E9" w:rsidRDefault="00120D9B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>Global variables for the transform matrices</w:t>
      </w:r>
    </w:p>
    <w:p w14:paraId="4B51A63D" w14:textId="33F19A82" w:rsidR="00A224E4" w:rsidRPr="007945E9" w:rsidRDefault="00A224E4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>Table fragment shader source code</w:t>
      </w:r>
    </w:p>
    <w:p w14:paraId="56C14D22" w14:textId="1406FBB9" w:rsidR="00A224E4" w:rsidRPr="007945E9" w:rsidRDefault="00A224E4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 xml:space="preserve">Object </w:t>
      </w:r>
      <w:r w:rsidR="005E4F0A" w:rsidRPr="007945E9">
        <w:rPr>
          <w:highlight w:val="lightGray"/>
        </w:rPr>
        <w:t xml:space="preserve">on table </w:t>
      </w:r>
      <w:r w:rsidRPr="007945E9">
        <w:rPr>
          <w:highlight w:val="lightGray"/>
        </w:rPr>
        <w:t>vertex shader source code</w:t>
      </w:r>
      <w:r w:rsidR="005E4F0A" w:rsidRPr="007945E9">
        <w:rPr>
          <w:highlight w:val="lightGray"/>
        </w:rPr>
        <w:t xml:space="preserve"> //new addition</w:t>
      </w:r>
    </w:p>
    <w:p w14:paraId="4576AE51" w14:textId="1E421D77" w:rsidR="005E4F0A" w:rsidRPr="007945E9" w:rsidRDefault="005E4F0A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>Global variables for the transform matrices //new addition</w:t>
      </w:r>
    </w:p>
    <w:p w14:paraId="0D76F26E" w14:textId="14AF3992" w:rsidR="005E4F0A" w:rsidRPr="007945E9" w:rsidRDefault="005E4F0A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>Object on table fragment shader source code //new addition</w:t>
      </w:r>
    </w:p>
    <w:p w14:paraId="214049D1" w14:textId="3079070A" w:rsidR="005E4F0A" w:rsidRPr="007945E9" w:rsidRDefault="005E4F0A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>Lamp shader source code</w:t>
      </w:r>
    </w:p>
    <w:p w14:paraId="2E0FE4B3" w14:textId="4FEA816C" w:rsidR="005E4F0A" w:rsidRPr="007945E9" w:rsidRDefault="005E4F0A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lastRenderedPageBreak/>
        <w:t>Lamp fragment shader source code</w:t>
      </w:r>
    </w:p>
    <w:p w14:paraId="7273EF5D" w14:textId="7F51AC32" w:rsidR="00880BEE" w:rsidRPr="007945E9" w:rsidRDefault="002F28F1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>Shader program</w:t>
      </w:r>
    </w:p>
    <w:p w14:paraId="7B47EA67" w14:textId="5DF6790F" w:rsidR="002F28F1" w:rsidRPr="007945E9" w:rsidRDefault="002F28F1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ab/>
        <w:t>Table vertex shader</w:t>
      </w:r>
    </w:p>
    <w:p w14:paraId="538F1661" w14:textId="1A3C2E4F" w:rsidR="002F28F1" w:rsidRPr="007945E9" w:rsidRDefault="002F28F1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ab/>
        <w:t>Table fragment shader</w:t>
      </w:r>
    </w:p>
    <w:p w14:paraId="11C944AC" w14:textId="753CBCD7" w:rsidR="002F28F1" w:rsidRPr="007945E9" w:rsidRDefault="002F28F1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ab/>
        <w:t>Table shader program</w:t>
      </w:r>
    </w:p>
    <w:p w14:paraId="36257745" w14:textId="5E3FD366" w:rsidR="002F28F1" w:rsidRPr="007945E9" w:rsidRDefault="002F28F1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ab/>
        <w:t>Delete vertex and fragment shaders once linked</w:t>
      </w:r>
    </w:p>
    <w:p w14:paraId="519DC6F9" w14:textId="73B2E948" w:rsidR="002F28F1" w:rsidRPr="007945E9" w:rsidRDefault="002F28F1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ab/>
        <w:t>Object on table vertex shader //new addition</w:t>
      </w:r>
    </w:p>
    <w:p w14:paraId="767B3121" w14:textId="150657B7" w:rsidR="002F28F1" w:rsidRPr="007945E9" w:rsidRDefault="002F28F1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ab/>
        <w:t>Object on table fragment shader //new addition</w:t>
      </w:r>
    </w:p>
    <w:p w14:paraId="09D746F3" w14:textId="643D723E" w:rsidR="002F28F1" w:rsidRPr="007945E9" w:rsidRDefault="002F28F1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ab/>
        <w:t>Object on table shader program //new addition</w:t>
      </w:r>
    </w:p>
    <w:p w14:paraId="6DB4B2F9" w14:textId="6253E740" w:rsidR="002F28F1" w:rsidRPr="007945E9" w:rsidRDefault="002F28F1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ab/>
        <w:t xml:space="preserve">Delete </w:t>
      </w:r>
      <w:r w:rsidR="000F02FF" w:rsidRPr="007945E9">
        <w:rPr>
          <w:highlight w:val="lightGray"/>
        </w:rPr>
        <w:t xml:space="preserve">object on table </w:t>
      </w:r>
      <w:r w:rsidRPr="007945E9">
        <w:rPr>
          <w:highlight w:val="lightGray"/>
        </w:rPr>
        <w:t>vertex and fragment shaders once linked //new addition</w:t>
      </w:r>
    </w:p>
    <w:p w14:paraId="05ED302E" w14:textId="30210F62" w:rsidR="002F28F1" w:rsidRPr="007945E9" w:rsidRDefault="002F28F1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ab/>
      </w:r>
      <w:r w:rsidR="000F02FF" w:rsidRPr="007945E9">
        <w:rPr>
          <w:highlight w:val="lightGray"/>
        </w:rPr>
        <w:t>Lamp vertex shader</w:t>
      </w:r>
    </w:p>
    <w:p w14:paraId="7F57FE03" w14:textId="2B15D1AD" w:rsidR="000F02FF" w:rsidRPr="007945E9" w:rsidRDefault="000F02FF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ab/>
        <w:t>Lamp fragment shader</w:t>
      </w:r>
    </w:p>
    <w:p w14:paraId="7F199B7B" w14:textId="4D592157" w:rsidR="000F02FF" w:rsidRPr="007945E9" w:rsidRDefault="000F02FF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ab/>
        <w:t>Lamp shader program</w:t>
      </w:r>
    </w:p>
    <w:p w14:paraId="6F60D7AD" w14:textId="47DB733E" w:rsidR="000F02FF" w:rsidRPr="007945E9" w:rsidRDefault="000F02FF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ab/>
        <w:t>Delete lamp shaders once linked</w:t>
      </w:r>
    </w:p>
    <w:p w14:paraId="48E0E811" w14:textId="43DAFC42" w:rsidR="000F02FF" w:rsidRPr="007945E9" w:rsidRDefault="000F02FF" w:rsidP="000C335F">
      <w:pPr>
        <w:ind w:firstLine="0"/>
        <w:rPr>
          <w:highlight w:val="lightGray"/>
        </w:rPr>
      </w:pPr>
      <w:r w:rsidRPr="007945E9">
        <w:rPr>
          <w:highlight w:val="lightGray"/>
        </w:rPr>
        <w:t>Draw the vertices for the table</w:t>
      </w:r>
    </w:p>
    <w:p w14:paraId="430C3E0D" w14:textId="418E6D38" w:rsidR="000F02FF" w:rsidRDefault="000F02FF" w:rsidP="000C335F">
      <w:pPr>
        <w:ind w:firstLine="0"/>
      </w:pPr>
      <w:r w:rsidRPr="007945E9">
        <w:rPr>
          <w:highlight w:val="lightGray"/>
        </w:rPr>
        <w:t>Draw the vertices for the object //new addition</w:t>
      </w:r>
    </w:p>
    <w:p w14:paraId="7DDE84A8" w14:textId="731CCF2D" w:rsidR="00826E7F" w:rsidRDefault="00826E7F">
      <w:r>
        <w:t xml:space="preserve">For the category of algorithms and data structures, </w:t>
      </w:r>
      <w:r w:rsidR="003B5E4B">
        <w:t xml:space="preserve">I will be </w:t>
      </w:r>
      <w:r w:rsidR="000F43A3">
        <w:t xml:space="preserve">improving the efficiency of the final project I submitted in CS-350 Emerging Systems Architectures and Technologies. For that </w:t>
      </w:r>
      <w:r w:rsidR="00EB4B8C">
        <w:t xml:space="preserve">project I was tasked with creating a temperature and humidity data collecting device that would only record data during day-light hours. </w:t>
      </w:r>
      <w:r w:rsidR="009B1B38">
        <w:t xml:space="preserve">I will re-program that same weather data-collecting device to record not only the temperature and humidity levels, but to </w:t>
      </w:r>
      <w:r w:rsidR="00B72307">
        <w:t xml:space="preserve">also record if it’s light or dark and the time of day. I will then </w:t>
      </w:r>
      <w:r w:rsidR="003B75F3">
        <w:t xml:space="preserve">enhance the existing code that sends the collected data to a json file to include everything I listed. </w:t>
      </w:r>
    </w:p>
    <w:p w14:paraId="1442E076" w14:textId="152118B9" w:rsidR="00B27E38" w:rsidRPr="007945E9" w:rsidRDefault="00C91304" w:rsidP="00C91304">
      <w:pPr>
        <w:ind w:firstLine="0"/>
        <w:rPr>
          <w:highlight w:val="lightGray"/>
        </w:rPr>
      </w:pPr>
      <w:r w:rsidRPr="007945E9">
        <w:rPr>
          <w:highlight w:val="lightGray"/>
        </w:rPr>
        <w:lastRenderedPageBreak/>
        <w:t># starting at the JSON portion of code</w:t>
      </w:r>
    </w:p>
    <w:p w14:paraId="197373C7" w14:textId="744D3FAF" w:rsidR="00C91304" w:rsidRPr="007945E9" w:rsidRDefault="00C91304" w:rsidP="00C91304">
      <w:pPr>
        <w:ind w:firstLine="0"/>
        <w:rPr>
          <w:highlight w:val="lightGray"/>
        </w:rPr>
      </w:pPr>
      <w:r w:rsidRPr="007945E9">
        <w:rPr>
          <w:highlight w:val="lightGray"/>
        </w:rPr>
        <w:t># get sensor value (</w:t>
      </w:r>
      <w:r w:rsidR="00237807" w:rsidRPr="007945E9">
        <w:rPr>
          <w:highlight w:val="lightGray"/>
        </w:rPr>
        <w:t>i.e.,</w:t>
      </w:r>
      <w:r w:rsidRPr="007945E9">
        <w:rPr>
          <w:highlight w:val="lightGray"/>
        </w:rPr>
        <w:t xml:space="preserve"> </w:t>
      </w:r>
      <w:r w:rsidR="00DD5038" w:rsidRPr="007945E9">
        <w:rPr>
          <w:highlight w:val="lightGray"/>
        </w:rPr>
        <w:t>indications of it being light or dark in the room)</w:t>
      </w:r>
    </w:p>
    <w:p w14:paraId="6F7CDF96" w14:textId="1CAA5BA6" w:rsidR="00DD5038" w:rsidRPr="007945E9" w:rsidRDefault="00DD5038" w:rsidP="00C91304">
      <w:pPr>
        <w:ind w:firstLine="0"/>
        <w:rPr>
          <w:highlight w:val="lightGray"/>
        </w:rPr>
      </w:pPr>
      <w:r w:rsidRPr="007945E9">
        <w:rPr>
          <w:highlight w:val="lightGray"/>
        </w:rPr>
        <w:t xml:space="preserve">lightsensor_value = </w:t>
      </w:r>
      <w:r w:rsidR="00387B99" w:rsidRPr="007945E9">
        <w:rPr>
          <w:highlight w:val="lightGray"/>
        </w:rPr>
        <w:t>grovepi.analogRead(light_sensor) # what will read light in the room</w:t>
      </w:r>
    </w:p>
    <w:p w14:paraId="2992A590" w14:textId="73711C41" w:rsidR="00387B99" w:rsidRPr="007945E9" w:rsidRDefault="00387B99" w:rsidP="00C91304">
      <w:pPr>
        <w:ind w:firstLine="0"/>
        <w:rPr>
          <w:highlight w:val="lightGray"/>
        </w:rPr>
      </w:pPr>
      <w:r w:rsidRPr="007945E9">
        <w:rPr>
          <w:highlight w:val="lightGray"/>
        </w:rPr>
        <w:t>#</w:t>
      </w:r>
      <w:r w:rsidR="008B187E" w:rsidRPr="007945E9">
        <w:rPr>
          <w:highlight w:val="lightGray"/>
        </w:rPr>
        <w:t xml:space="preserve"> create a formula that will determine if the room is light or dark</w:t>
      </w:r>
    </w:p>
    <w:p w14:paraId="5555DD9A" w14:textId="533B589A" w:rsidR="008B187E" w:rsidRPr="007945E9" w:rsidRDefault="00524373" w:rsidP="00C91304">
      <w:pPr>
        <w:ind w:firstLine="0"/>
        <w:rPr>
          <w:highlight w:val="lightGray"/>
        </w:rPr>
      </w:pPr>
      <w:r w:rsidRPr="007945E9">
        <w:rPr>
          <w:highlight w:val="lightGray"/>
        </w:rPr>
        <w:t xml:space="preserve">resistance = (float)(1023 – lightsensor_value) * 10 / lightsensor_value </w:t>
      </w:r>
    </w:p>
    <w:p w14:paraId="26C2F90B" w14:textId="332650E4" w:rsidR="00524373" w:rsidRPr="007945E9" w:rsidRDefault="00524373" w:rsidP="00C91304">
      <w:pPr>
        <w:ind w:firstLine="0"/>
        <w:rPr>
          <w:highlight w:val="lightGray"/>
        </w:rPr>
      </w:pPr>
      <w:r w:rsidRPr="007945E9">
        <w:rPr>
          <w:highlight w:val="lightGray"/>
        </w:rPr>
        <w:t>#note, the above was the formula used for the previous assignment, will have to re-calculate</w:t>
      </w:r>
    </w:p>
    <w:p w14:paraId="5FFA1C62" w14:textId="423A8F9E" w:rsidR="00524373" w:rsidRPr="007945E9" w:rsidRDefault="00CD783E" w:rsidP="00C91304">
      <w:pPr>
        <w:ind w:firstLine="0"/>
        <w:rPr>
          <w:highlight w:val="lightGray"/>
        </w:rPr>
      </w:pPr>
      <w:r w:rsidRPr="007945E9">
        <w:rPr>
          <w:highlight w:val="lightGray"/>
        </w:rPr>
        <w:t># initiate if/else statements</w:t>
      </w:r>
    </w:p>
    <w:p w14:paraId="5BA46AF3" w14:textId="32DA63A9" w:rsidR="00CD783E" w:rsidRPr="007945E9" w:rsidRDefault="00CD783E" w:rsidP="00C91304">
      <w:pPr>
        <w:ind w:firstLine="0"/>
        <w:rPr>
          <w:highlight w:val="lightGray"/>
        </w:rPr>
      </w:pPr>
      <w:r w:rsidRPr="007945E9">
        <w:rPr>
          <w:highlight w:val="lightGray"/>
        </w:rPr>
        <w:t>If resistance is less than the threshold</w:t>
      </w:r>
    </w:p>
    <w:p w14:paraId="01915E78" w14:textId="5446B7E5" w:rsidR="00CD783E" w:rsidRPr="007945E9" w:rsidRDefault="005E700F" w:rsidP="00C91304">
      <w:pPr>
        <w:ind w:firstLine="0"/>
        <w:rPr>
          <w:highlight w:val="lightGray"/>
        </w:rPr>
      </w:pPr>
      <w:r w:rsidRPr="007945E9">
        <w:rPr>
          <w:highlight w:val="lightGray"/>
        </w:rPr>
        <w:t xml:space="preserve">Data will be sent to a json file </w:t>
      </w:r>
      <w:r w:rsidR="00F20B98" w:rsidRPr="007945E9">
        <w:rPr>
          <w:highlight w:val="lightGray"/>
        </w:rPr>
        <w:t>#record temp, humidity, time of day, and light levels</w:t>
      </w:r>
    </w:p>
    <w:p w14:paraId="10625945" w14:textId="57143B71" w:rsidR="00F20B98" w:rsidRPr="007945E9" w:rsidRDefault="00F20B98" w:rsidP="00C91304">
      <w:pPr>
        <w:ind w:firstLine="0"/>
        <w:rPr>
          <w:highlight w:val="lightGray"/>
        </w:rPr>
      </w:pPr>
      <w:r w:rsidRPr="007945E9">
        <w:rPr>
          <w:highlight w:val="lightGray"/>
        </w:rPr>
        <w:t xml:space="preserve">Set frequency to 10 minutes </w:t>
      </w:r>
    </w:p>
    <w:p w14:paraId="3E393D23" w14:textId="0ADA20AB" w:rsidR="00401EFF" w:rsidRPr="007945E9" w:rsidRDefault="00401EFF" w:rsidP="00C91304">
      <w:pPr>
        <w:ind w:firstLine="0"/>
        <w:rPr>
          <w:highlight w:val="lightGray"/>
        </w:rPr>
      </w:pPr>
      <w:r w:rsidRPr="007945E9">
        <w:rPr>
          <w:highlight w:val="lightGray"/>
        </w:rPr>
        <w:t>Else</w:t>
      </w:r>
    </w:p>
    <w:p w14:paraId="1DF34853" w14:textId="0AF3B8C6" w:rsidR="00401EFF" w:rsidRDefault="00401EFF" w:rsidP="00C91304">
      <w:pPr>
        <w:ind w:firstLine="0"/>
      </w:pPr>
      <w:r w:rsidRPr="007945E9">
        <w:rPr>
          <w:highlight w:val="lightGray"/>
        </w:rPr>
        <w:t>Print no data collected at TIME</w:t>
      </w:r>
    </w:p>
    <w:p w14:paraId="4304365B" w14:textId="308E5B33" w:rsidR="00401EFF" w:rsidRDefault="00401EFF" w:rsidP="00C91304">
      <w:pPr>
        <w:ind w:firstLine="0"/>
      </w:pPr>
      <w:r>
        <w:tab/>
        <w:t xml:space="preserve">In the databases </w:t>
      </w:r>
      <w:r w:rsidR="00340211">
        <w:t>category, I will attempt to create a MongoDB interface with the same weather project used in the previous category</w:t>
      </w:r>
      <w:r w:rsidR="00B442C3">
        <w:t xml:space="preserve"> from CS-350 Emerging Systems Architectures and Technologies</w:t>
      </w:r>
      <w:r w:rsidR="00340211">
        <w:t xml:space="preserve">. </w:t>
      </w:r>
      <w:r w:rsidR="00C10181">
        <w:t xml:space="preserve">While I’m in the terminal of my raspberry Pi setup, I will </w:t>
      </w:r>
      <w:r w:rsidR="00C60C96">
        <w:t xml:space="preserve">initiate </w:t>
      </w:r>
      <w:r w:rsidR="00BE4A40">
        <w:t xml:space="preserve">Mongo DB. In its current state, the weather project saves certain weather data to a json file to be viewed on an HTML5 canvas. My intent will be to view the same json files through Mongo DB. </w:t>
      </w:r>
      <w:r w:rsidR="008F733D">
        <w:t>Doing so will make it quicker and easier for me to access the weather data.</w:t>
      </w:r>
      <w:r w:rsidR="003E42B7">
        <w:t xml:space="preserve"> Adding this feature to my existing code was made possible by taking CS-340 Advanced Programming Concepts. </w:t>
      </w:r>
    </w:p>
    <w:p w14:paraId="4C44E9A4" w14:textId="0F0AB0E6" w:rsidR="00DB41CE" w:rsidRPr="007945E9" w:rsidRDefault="00DB41CE" w:rsidP="00C91304">
      <w:pPr>
        <w:ind w:firstLine="0"/>
        <w:rPr>
          <w:highlight w:val="lightGray"/>
        </w:rPr>
      </w:pPr>
      <w:r w:rsidRPr="007945E9">
        <w:rPr>
          <w:highlight w:val="lightGray"/>
        </w:rPr>
        <w:t>#While in the terminal</w:t>
      </w:r>
    </w:p>
    <w:p w14:paraId="28312991" w14:textId="4A088195" w:rsidR="00DB41CE" w:rsidRPr="007945E9" w:rsidRDefault="00BC76A2" w:rsidP="00C91304">
      <w:pPr>
        <w:ind w:firstLine="0"/>
        <w:rPr>
          <w:highlight w:val="lightGray"/>
        </w:rPr>
      </w:pPr>
      <w:r w:rsidRPr="007945E9">
        <w:rPr>
          <w:highlight w:val="lightGray"/>
        </w:rPr>
        <w:t>../startMongod.sh</w:t>
      </w:r>
    </w:p>
    <w:p w14:paraId="43600DD1" w14:textId="380D4F2E" w:rsidR="00BC76A2" w:rsidRPr="007945E9" w:rsidRDefault="00BC76A2" w:rsidP="00C91304">
      <w:pPr>
        <w:ind w:firstLine="0"/>
        <w:rPr>
          <w:highlight w:val="lightGray"/>
        </w:rPr>
      </w:pPr>
      <w:r w:rsidRPr="007945E9">
        <w:rPr>
          <w:highlight w:val="lightGray"/>
        </w:rPr>
        <w:t>View available databases</w:t>
      </w:r>
    </w:p>
    <w:p w14:paraId="71A3699B" w14:textId="52340C21" w:rsidR="00BC76A2" w:rsidRPr="007945E9" w:rsidRDefault="00BC76A2" w:rsidP="00C91304">
      <w:pPr>
        <w:ind w:firstLine="0"/>
        <w:rPr>
          <w:highlight w:val="lightGray"/>
        </w:rPr>
      </w:pPr>
      <w:r w:rsidRPr="007945E9">
        <w:rPr>
          <w:highlight w:val="lightGray"/>
        </w:rPr>
        <w:t>View files</w:t>
      </w:r>
    </w:p>
    <w:p w14:paraId="31C23145" w14:textId="432C27EC" w:rsidR="00BC76A2" w:rsidRDefault="00A71CED" w:rsidP="00C91304">
      <w:pPr>
        <w:ind w:firstLine="0"/>
      </w:pPr>
      <w:r w:rsidRPr="007945E9">
        <w:rPr>
          <w:highlight w:val="lightGray"/>
        </w:rPr>
        <w:lastRenderedPageBreak/>
        <w:t>Open json file that holds weather data</w:t>
      </w:r>
    </w:p>
    <w:p w14:paraId="10045743" w14:textId="20B6F653" w:rsidR="001D4BA5" w:rsidRDefault="001D4BA5" w:rsidP="00C91304">
      <w:pPr>
        <w:ind w:firstLine="0"/>
      </w:pPr>
      <w:r>
        <w:tab/>
      </w:r>
      <w:r w:rsidR="00844926">
        <w:t xml:space="preserve">If I am successful with my enhancements, then </w:t>
      </w:r>
      <w:r w:rsidR="002221F0">
        <w:t xml:space="preserve">I will be able to demonstrate extreme attention to detail, the ability to </w:t>
      </w:r>
      <w:r w:rsidR="00D56F94">
        <w:t xml:space="preserve">adapt and overcome, and resourcefulness. In project Table, I am starting with an existing project that consists of over 600 lines of code. To achieve my enhancements, I </w:t>
      </w:r>
      <w:r w:rsidR="00B218CA">
        <w:t>must</w:t>
      </w:r>
      <w:r w:rsidR="00D56F94">
        <w:t xml:space="preserve"> comb through every line</w:t>
      </w:r>
      <w:r w:rsidR="008671EA">
        <w:t xml:space="preserve"> and add in new lines of code </w:t>
      </w:r>
      <w:r w:rsidR="00237807">
        <w:t>to</w:t>
      </w:r>
      <w:r w:rsidR="008671EA">
        <w:t xml:space="preserve"> place a new object seamlessly on the existing table. </w:t>
      </w:r>
      <w:r w:rsidR="00DF08CB">
        <w:t xml:space="preserve">Doing </w:t>
      </w:r>
      <w:r w:rsidR="006312A7">
        <w:t>all</w:t>
      </w:r>
      <w:r w:rsidR="00DF08CB">
        <w:t xml:space="preserve"> that successfully no doubt proves that I have developed a great attention to detail. </w:t>
      </w:r>
      <w:r w:rsidR="000A0D08">
        <w:t xml:space="preserve">In project Weather, I am posing the realistic expectation of adjusting an existing project to better fit the new needs of myself or a client. </w:t>
      </w:r>
      <w:r w:rsidR="00000336">
        <w:t>Doing so may require me to look at a project I spent countless time on with fresh eyes</w:t>
      </w:r>
      <w:r w:rsidR="001D5AC3">
        <w:t xml:space="preserve">. </w:t>
      </w:r>
      <w:r w:rsidR="00522FD0">
        <w:t xml:space="preserve">To pull that off shows that </w:t>
      </w:r>
      <w:r w:rsidR="007E5737">
        <w:t>can</w:t>
      </w:r>
      <w:r w:rsidR="00522FD0">
        <w:t xml:space="preserve"> adapt to new challenges and overcome them through resourcefulness. </w:t>
      </w:r>
    </w:p>
    <w:p w14:paraId="7C06D376" w14:textId="2F1B5CAD" w:rsidR="001A43E4" w:rsidRDefault="00B53A78" w:rsidP="00C91304">
      <w:pPr>
        <w:ind w:firstLine="0"/>
      </w:pPr>
      <w:r>
        <w:tab/>
      </w:r>
      <w:r w:rsidR="00CB4C85">
        <w:t xml:space="preserve">My cause for concern in project Table lies with creating an entirely new shape to </w:t>
      </w:r>
      <w:r w:rsidR="00C1066F">
        <w:t xml:space="preserve">add to the project. When I was taking that course, I noticed how the shape of the light copied the shape of the object it was meant to </w:t>
      </w:r>
      <w:r w:rsidR="000C6CC8">
        <w:t>illuminate</w:t>
      </w:r>
      <w:r w:rsidR="00C1066F">
        <w:t xml:space="preserve">. </w:t>
      </w:r>
      <w:r w:rsidR="00D1613F">
        <w:t xml:space="preserve">I believe I caused that to happen because I was not paying enough attention to the details, so I am optimistic that I can get the results I want this time. </w:t>
      </w:r>
      <w:r w:rsidR="00EC321F">
        <w:t xml:space="preserve"> </w:t>
      </w:r>
      <w:r w:rsidR="004F423B">
        <w:t>In project Weather, creating JSON files was the biggest issue I had</w:t>
      </w:r>
      <w:r w:rsidR="00DF42FE">
        <w:t xml:space="preserve">. I believe the bulk of my work will be spent tweaking that bit of code so that the </w:t>
      </w:r>
      <w:r w:rsidR="00067484">
        <w:t>JSON</w:t>
      </w:r>
      <w:r w:rsidR="00DF42FE">
        <w:t xml:space="preserve"> file records the exact kind of data I want. </w:t>
      </w:r>
      <w:r w:rsidR="003B021E">
        <w:t>I don’t foresee any issues with implementing Mongo DB into project Weather, but</w:t>
      </w:r>
      <w:r w:rsidR="000C6CC8">
        <w:t xml:space="preserve"> it’s still early. </w:t>
      </w:r>
      <w:r w:rsidR="00C839B3">
        <w:t xml:space="preserve">Other than a couple of courses requiring </w:t>
      </w:r>
      <w:r w:rsidR="00905801">
        <w:t xml:space="preserve">the creation of </w:t>
      </w:r>
      <w:r w:rsidR="00067484">
        <w:t>JSON</w:t>
      </w:r>
      <w:r w:rsidR="00905801">
        <w:t xml:space="preserve"> files, I don’t have much training in that area. This I feel will be my biggest weakness, but it’s one I intend to overcome. </w:t>
      </w:r>
    </w:p>
    <w:p w14:paraId="481844CE" w14:textId="66147EA8" w:rsidR="00522FD0" w:rsidRDefault="00522FD0" w:rsidP="00C91304">
      <w:pPr>
        <w:ind w:firstLine="0"/>
      </w:pPr>
      <w:r>
        <w:tab/>
      </w:r>
    </w:p>
    <w:sdt>
      <w:sdtPr>
        <w:id w:val="62297111"/>
        <w:docPartObj>
          <w:docPartGallery w:val="Bibliographies"/>
          <w:docPartUnique/>
        </w:docPartObj>
      </w:sdtPr>
      <w:sdtEndPr/>
      <w:sdtContent>
        <w:p w14:paraId="1C05BAE7" w14:textId="54339030" w:rsidR="00E81978" w:rsidRDefault="00B442C3" w:rsidP="00C31D30">
          <w:pPr>
            <w:pStyle w:val="Bibliography"/>
            <w:rPr>
              <w:noProof/>
            </w:rPr>
          </w:pPr>
        </w:p>
      </w:sdtContent>
    </w:sdt>
    <w:sectPr w:rsidR="00E8197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47D43" w14:textId="77777777" w:rsidR="00AA75E7" w:rsidRDefault="00AA75E7">
      <w:pPr>
        <w:spacing w:line="240" w:lineRule="auto"/>
      </w:pPr>
      <w:r>
        <w:separator/>
      </w:r>
    </w:p>
    <w:p w14:paraId="2C862AA3" w14:textId="77777777" w:rsidR="00AA75E7" w:rsidRDefault="00AA75E7"/>
  </w:endnote>
  <w:endnote w:type="continuationSeparator" w:id="0">
    <w:p w14:paraId="58C76C65" w14:textId="77777777" w:rsidR="00AA75E7" w:rsidRDefault="00AA75E7">
      <w:pPr>
        <w:spacing w:line="240" w:lineRule="auto"/>
      </w:pPr>
      <w:r>
        <w:continuationSeparator/>
      </w:r>
    </w:p>
    <w:p w14:paraId="75964005" w14:textId="77777777" w:rsidR="00AA75E7" w:rsidRDefault="00AA75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056E2" w14:textId="77777777" w:rsidR="00AA75E7" w:rsidRDefault="00AA75E7">
      <w:pPr>
        <w:spacing w:line="240" w:lineRule="auto"/>
      </w:pPr>
      <w:r>
        <w:separator/>
      </w:r>
    </w:p>
    <w:p w14:paraId="6A61BE91" w14:textId="77777777" w:rsidR="00AA75E7" w:rsidRDefault="00AA75E7"/>
  </w:footnote>
  <w:footnote w:type="continuationSeparator" w:id="0">
    <w:p w14:paraId="0DDCE6E6" w14:textId="77777777" w:rsidR="00AA75E7" w:rsidRDefault="00AA75E7">
      <w:pPr>
        <w:spacing w:line="240" w:lineRule="auto"/>
      </w:pPr>
      <w:r>
        <w:continuationSeparator/>
      </w:r>
    </w:p>
    <w:p w14:paraId="6E92CB76" w14:textId="77777777" w:rsidR="00AA75E7" w:rsidRDefault="00AA75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CB4DE" w14:textId="1241D7DC" w:rsidR="00E81978" w:rsidRDefault="00B442C3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DB98F1EEDD3749EE80B7BB45A0180F1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C6117">
          <w:rPr>
            <w:rStyle w:val="Strong"/>
          </w:rPr>
          <w:t>eportfolio selection and refinement plan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82290" w14:textId="31FD8E09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048B13F55FE04C94ADA9E5F97BEEF07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C6117">
          <w:rPr>
            <w:rStyle w:val="Strong"/>
          </w:rPr>
          <w:t>eportfolio selection and refinement plan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E7"/>
    <w:rsid w:val="00000336"/>
    <w:rsid w:val="00067484"/>
    <w:rsid w:val="00073F81"/>
    <w:rsid w:val="000A0D08"/>
    <w:rsid w:val="000C335F"/>
    <w:rsid w:val="000C6CC8"/>
    <w:rsid w:val="000D3F41"/>
    <w:rsid w:val="000F02FF"/>
    <w:rsid w:val="000F43A3"/>
    <w:rsid w:val="00113B95"/>
    <w:rsid w:val="00120D9B"/>
    <w:rsid w:val="001A43E4"/>
    <w:rsid w:val="001D4BA5"/>
    <w:rsid w:val="001D5AC3"/>
    <w:rsid w:val="001E28C1"/>
    <w:rsid w:val="001F63CF"/>
    <w:rsid w:val="002221F0"/>
    <w:rsid w:val="00237807"/>
    <w:rsid w:val="00256E6D"/>
    <w:rsid w:val="00297B88"/>
    <w:rsid w:val="002A6751"/>
    <w:rsid w:val="002A7A17"/>
    <w:rsid w:val="002E6987"/>
    <w:rsid w:val="002F167C"/>
    <w:rsid w:val="002F28F1"/>
    <w:rsid w:val="003023D8"/>
    <w:rsid w:val="003359FC"/>
    <w:rsid w:val="00340211"/>
    <w:rsid w:val="00355DCA"/>
    <w:rsid w:val="00387B99"/>
    <w:rsid w:val="003B021E"/>
    <w:rsid w:val="003B4C3A"/>
    <w:rsid w:val="003B5E4B"/>
    <w:rsid w:val="003B75F3"/>
    <w:rsid w:val="003C2F35"/>
    <w:rsid w:val="003E42B7"/>
    <w:rsid w:val="00401EFF"/>
    <w:rsid w:val="00414BD5"/>
    <w:rsid w:val="00461F10"/>
    <w:rsid w:val="004F423B"/>
    <w:rsid w:val="00522FD0"/>
    <w:rsid w:val="00524373"/>
    <w:rsid w:val="00551A02"/>
    <w:rsid w:val="005534FA"/>
    <w:rsid w:val="005542C2"/>
    <w:rsid w:val="005D3A03"/>
    <w:rsid w:val="005E4F0A"/>
    <w:rsid w:val="005E700F"/>
    <w:rsid w:val="006312A7"/>
    <w:rsid w:val="006B531B"/>
    <w:rsid w:val="00730BC7"/>
    <w:rsid w:val="007945E9"/>
    <w:rsid w:val="007E5737"/>
    <w:rsid w:val="008002C0"/>
    <w:rsid w:val="00826E7F"/>
    <w:rsid w:val="00844926"/>
    <w:rsid w:val="008671EA"/>
    <w:rsid w:val="00880BEE"/>
    <w:rsid w:val="008B187E"/>
    <w:rsid w:val="008C5323"/>
    <w:rsid w:val="008F733D"/>
    <w:rsid w:val="00905801"/>
    <w:rsid w:val="009643A4"/>
    <w:rsid w:val="00970A23"/>
    <w:rsid w:val="00974283"/>
    <w:rsid w:val="00975CDC"/>
    <w:rsid w:val="009A6A3B"/>
    <w:rsid w:val="009B1B38"/>
    <w:rsid w:val="009C6117"/>
    <w:rsid w:val="00A224E4"/>
    <w:rsid w:val="00A71CED"/>
    <w:rsid w:val="00AA75E7"/>
    <w:rsid w:val="00AF0F76"/>
    <w:rsid w:val="00B218CA"/>
    <w:rsid w:val="00B27E38"/>
    <w:rsid w:val="00B442C3"/>
    <w:rsid w:val="00B53A78"/>
    <w:rsid w:val="00B72307"/>
    <w:rsid w:val="00B72A73"/>
    <w:rsid w:val="00B823AA"/>
    <w:rsid w:val="00BA45DB"/>
    <w:rsid w:val="00BA6649"/>
    <w:rsid w:val="00BC76A2"/>
    <w:rsid w:val="00BE4A40"/>
    <w:rsid w:val="00BF4184"/>
    <w:rsid w:val="00C0601E"/>
    <w:rsid w:val="00C10181"/>
    <w:rsid w:val="00C1066F"/>
    <w:rsid w:val="00C31D30"/>
    <w:rsid w:val="00C60C96"/>
    <w:rsid w:val="00C839B3"/>
    <w:rsid w:val="00C91304"/>
    <w:rsid w:val="00CB4C85"/>
    <w:rsid w:val="00CD6E39"/>
    <w:rsid w:val="00CD783E"/>
    <w:rsid w:val="00CE20E0"/>
    <w:rsid w:val="00CF6E91"/>
    <w:rsid w:val="00D1613F"/>
    <w:rsid w:val="00D400A6"/>
    <w:rsid w:val="00D56F94"/>
    <w:rsid w:val="00D57C5F"/>
    <w:rsid w:val="00D85B68"/>
    <w:rsid w:val="00DB41CE"/>
    <w:rsid w:val="00DD5038"/>
    <w:rsid w:val="00DF08CB"/>
    <w:rsid w:val="00DF42FE"/>
    <w:rsid w:val="00E47406"/>
    <w:rsid w:val="00E6004D"/>
    <w:rsid w:val="00E6339D"/>
    <w:rsid w:val="00E81978"/>
    <w:rsid w:val="00E97D0F"/>
    <w:rsid w:val="00EA0E38"/>
    <w:rsid w:val="00EB4B8C"/>
    <w:rsid w:val="00EC321F"/>
    <w:rsid w:val="00ED0C52"/>
    <w:rsid w:val="00F20B98"/>
    <w:rsid w:val="00F379B7"/>
    <w:rsid w:val="00F47C74"/>
    <w:rsid w:val="00F525FA"/>
    <w:rsid w:val="00F7173A"/>
    <w:rsid w:val="00FF2002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3404C9"/>
  <w15:chartTrackingRefBased/>
  <w15:docId w15:val="{4D0A0C96-E9CF-4103-9203-F3F894C8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l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86B6FBC0574B149F78261C4E2F1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C9CB6-C3F3-4CD0-97B1-3C1DB0C6FE6A}"/>
      </w:docPartPr>
      <w:docPartBody>
        <w:p w:rsidR="00832B86" w:rsidRDefault="00832B86">
          <w:pPr>
            <w:pStyle w:val="2B86B6FBC0574B149F78261C4E2F1685"/>
          </w:pPr>
          <w:r>
            <w:t>[Title Here, up to 12 Words, on One to Two Lines]</w:t>
          </w:r>
        </w:p>
      </w:docPartBody>
    </w:docPart>
    <w:docPart>
      <w:docPartPr>
        <w:name w:val="25935F8D4698475DA71A8ECF56B60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0938A-DF6E-47A5-9146-AD3959C636A0}"/>
      </w:docPartPr>
      <w:docPartBody>
        <w:p w:rsidR="00832B86" w:rsidRDefault="00832B86">
          <w:pPr>
            <w:pStyle w:val="25935F8D4698475DA71A8ECF56B60968"/>
          </w:pPr>
          <w:r>
            <w:t>[Title Here, up to 12 Words, on One to Two Lines]</w:t>
          </w:r>
        </w:p>
      </w:docPartBody>
    </w:docPart>
    <w:docPart>
      <w:docPartPr>
        <w:name w:val="DB98F1EEDD3749EE80B7BB45A0180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4310A-DFF8-4D67-9C42-437D3EACE368}"/>
      </w:docPartPr>
      <w:docPartBody>
        <w:p w:rsidR="00832B86" w:rsidRDefault="00832B86">
          <w:pPr>
            <w:pStyle w:val="DB98F1EEDD3749EE80B7BB45A0180F13"/>
          </w:pPr>
          <w:r w:rsidRPr="005D3A03">
            <w:t>Figures title:</w:t>
          </w:r>
        </w:p>
      </w:docPartBody>
    </w:docPart>
    <w:docPart>
      <w:docPartPr>
        <w:name w:val="048B13F55FE04C94ADA9E5F97BEEF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69F35-DC76-410C-BC85-4420A9BD9FC8}"/>
      </w:docPartPr>
      <w:docPartBody>
        <w:p w:rsidR="00832B86" w:rsidRDefault="00832B86">
          <w:pPr>
            <w:pStyle w:val="048B13F55FE04C94ADA9E5F97BEEF078"/>
          </w:pPr>
          <w:r>
            <w:t xml:space="preserve">[Include all figures in their own section, following references (and footnotes and tables, if applicable).  Include a numbered </w:t>
          </w:r>
          <w:r>
            <w:t>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86"/>
    <w:rsid w:val="0083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6B6FBC0574B149F78261C4E2F1685">
    <w:name w:val="2B86B6FBC0574B149F78261C4E2F1685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5935F8D4698475DA71A8ECF56B60968">
    <w:name w:val="25935F8D4698475DA71A8ECF56B60968"/>
  </w:style>
  <w:style w:type="paragraph" w:customStyle="1" w:styleId="DB98F1EEDD3749EE80B7BB45A0180F13">
    <w:name w:val="DB98F1EEDD3749EE80B7BB45A0180F13"/>
  </w:style>
  <w:style w:type="paragraph" w:customStyle="1" w:styleId="048B13F55FE04C94ADA9E5F97BEEF078">
    <w:name w:val="048B13F55FE04C94ADA9E5F97BEEF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eportfolio selection and refinement plan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86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1-4: ePortfolio Selection and Refinement Plan</vt:lpstr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1-4: ePortfolio Selection and Refinement Plan</dc:title>
  <dc:subject/>
  <dc:creator>Katelyn Kincaid</dc:creator>
  <cp:keywords/>
  <dc:description/>
  <cp:lastModifiedBy>Katelyn Kincaid</cp:lastModifiedBy>
  <cp:revision>101</cp:revision>
  <dcterms:created xsi:type="dcterms:W3CDTF">2021-01-06T20:37:00Z</dcterms:created>
  <dcterms:modified xsi:type="dcterms:W3CDTF">2021-01-06T22:13:00Z</dcterms:modified>
</cp:coreProperties>
</file>