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FE795" w14:textId="72377342" w:rsidR="00E81978" w:rsidRDefault="00FA76A4">
      <w:pPr>
        <w:pStyle w:val="Title"/>
      </w:pPr>
      <w:sdt>
        <w:sdtPr>
          <w:alias w:val="Title:"/>
          <w:tag w:val="Title:"/>
          <w:id w:val="726351117"/>
          <w:placeholder>
            <w:docPart w:val="E82AEB22594D4881AC94C39E1C9434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06AFF">
            <w:t>5</w:t>
          </w:r>
          <w:r w:rsidR="005E4AAB">
            <w:t xml:space="preserve">-2 Milestone </w:t>
          </w:r>
          <w:r w:rsidR="00806AFF">
            <w:t>Four</w:t>
          </w:r>
          <w:r w:rsidR="005E4AAB">
            <w:t xml:space="preserve">: </w:t>
          </w:r>
          <w:r w:rsidR="004C52D1">
            <w:t xml:space="preserve">Enhancement </w:t>
          </w:r>
          <w:r w:rsidR="00444AEC">
            <w:t>T</w:t>
          </w:r>
          <w:r w:rsidR="00806AFF">
            <w:t>hree</w:t>
          </w:r>
          <w:r w:rsidR="004C52D1">
            <w:t xml:space="preserve"> </w:t>
          </w:r>
          <w:r w:rsidR="005E4AAB">
            <w:t>Narrative</w:t>
          </w:r>
        </w:sdtContent>
      </w:sdt>
    </w:p>
    <w:p w14:paraId="67D40A21" w14:textId="1AF9EBDF" w:rsidR="00B823AA" w:rsidRDefault="004C52D1" w:rsidP="00B823AA">
      <w:pPr>
        <w:pStyle w:val="Title2"/>
      </w:pPr>
      <w:r>
        <w:t>Katelyn Kincaid</w:t>
      </w:r>
    </w:p>
    <w:p w14:paraId="4C958D5F" w14:textId="35E9B95D" w:rsidR="00E81978" w:rsidRDefault="004C52D1" w:rsidP="00B823AA">
      <w:pPr>
        <w:pStyle w:val="Title2"/>
      </w:pPr>
      <w:r>
        <w:t>Southern New Hampshire University: CS-499</w:t>
      </w:r>
    </w:p>
    <w:p w14:paraId="205D593E" w14:textId="735EFEFC" w:rsidR="00E81978" w:rsidRDefault="00E81978">
      <w:pPr>
        <w:pStyle w:val="Title"/>
      </w:pPr>
    </w:p>
    <w:p w14:paraId="3835704C" w14:textId="06813011" w:rsidR="00E81978" w:rsidRDefault="00E81978" w:rsidP="00B823AA">
      <w:pPr>
        <w:pStyle w:val="Title2"/>
      </w:pPr>
    </w:p>
    <w:p w14:paraId="77EB02F9" w14:textId="107C9BE6" w:rsidR="00E81978" w:rsidRDefault="00FA76A4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A06804A95E148499505D7A3CA0CECF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06AFF">
            <w:t>5-2 Milestone Four: Enhancement Three Narrative</w:t>
          </w:r>
        </w:sdtContent>
      </w:sdt>
    </w:p>
    <w:p w14:paraId="0BD124F9" w14:textId="7C4A3C7E" w:rsidR="00B053A4" w:rsidRDefault="00AB3009" w:rsidP="008A7CFE">
      <w:r>
        <w:t>The artifact I chose to</w:t>
      </w:r>
      <w:r w:rsidR="002A7352">
        <w:t xml:space="preserve"> work on was the final project I submitted for CS-3</w:t>
      </w:r>
      <w:r w:rsidR="00444AEC">
        <w:t>5</w:t>
      </w:r>
      <w:r w:rsidR="002A7352">
        <w:t xml:space="preserve">0: </w:t>
      </w:r>
      <w:r w:rsidR="009F5AC2">
        <w:t>Emerging Systems Architectures and Technologies</w:t>
      </w:r>
      <w:r w:rsidR="002266E6">
        <w:t xml:space="preserve"> in October 2020. </w:t>
      </w:r>
      <w:r w:rsidR="0050615A">
        <w:t xml:space="preserve">The objective of this project, titled ‘Weather,’ was to use </w:t>
      </w:r>
      <w:proofErr w:type="spellStart"/>
      <w:r w:rsidR="0050615A">
        <w:t>RaspberryPi</w:t>
      </w:r>
      <w:proofErr w:type="spellEnd"/>
      <w:r w:rsidR="0050615A">
        <w:t xml:space="preserve"> and </w:t>
      </w:r>
      <w:proofErr w:type="spellStart"/>
      <w:r w:rsidR="0050615A">
        <w:t>GrovePi</w:t>
      </w:r>
      <w:proofErr w:type="spellEnd"/>
      <w:r w:rsidR="00F63496">
        <w:t xml:space="preserve"> to create a device that would record light levels, temperature, and humidity levels. Using those inputs, you were then expected to send all applicable data to a JSON file</w:t>
      </w:r>
      <w:r w:rsidR="00FA206B">
        <w:t xml:space="preserve"> using specific conditions. In the case of this project, one condition was to only record temperature data if it were </w:t>
      </w:r>
      <w:r w:rsidR="0098147D">
        <w:t xml:space="preserve">during the day. </w:t>
      </w:r>
    </w:p>
    <w:p w14:paraId="46FFAB81" w14:textId="01EB1835" w:rsidR="00C92C05" w:rsidRDefault="007C591F" w:rsidP="008A7CFE">
      <w:r>
        <w:t xml:space="preserve">This project was selected for the Database enhancement </w:t>
      </w:r>
      <w:r w:rsidR="002D0084">
        <w:t xml:space="preserve">because I wanted to see if I could integrate MongoDB to a project outside of </w:t>
      </w:r>
      <w:proofErr w:type="spellStart"/>
      <w:r w:rsidR="002D0084">
        <w:t>Codio</w:t>
      </w:r>
      <w:proofErr w:type="spellEnd"/>
      <w:r w:rsidR="002D0084">
        <w:t xml:space="preserve">—the </w:t>
      </w:r>
      <w:r w:rsidR="001130CA">
        <w:t xml:space="preserve">website used when learning about MongoDB. </w:t>
      </w:r>
      <w:r w:rsidR="00AB52E7">
        <w:t xml:space="preserve">I also wanted to introduce a different way to view the data collected by the weather device. </w:t>
      </w:r>
      <w:r w:rsidR="00662E66">
        <w:t xml:space="preserve">Unlike the previous week, the entirety of this week’s enhancement was spent </w:t>
      </w:r>
      <w:r w:rsidR="00B80B92">
        <w:t xml:space="preserve">in the “interactive shell” of raspberry pi, </w:t>
      </w:r>
      <w:r w:rsidR="004E3697">
        <w:t xml:space="preserve">instead of the “LXDE Desktop” that I would typically use when developing this project. </w:t>
      </w:r>
      <w:r w:rsidR="00B80B92">
        <w:t xml:space="preserve"> </w:t>
      </w:r>
    </w:p>
    <w:p w14:paraId="5075BA64" w14:textId="5B0C9734" w:rsidR="00C92C05" w:rsidRDefault="00C92C05" w:rsidP="00C92C05">
      <w:pPr>
        <w:ind w:firstLine="0"/>
        <w:jc w:val="center"/>
      </w:pPr>
      <w:r>
        <w:rPr>
          <w:noProof/>
        </w:rPr>
        <w:drawing>
          <wp:inline distT="0" distB="0" distL="0" distR="0" wp14:anchorId="0F400BA1" wp14:editId="2F69ADAE">
            <wp:extent cx="5943600" cy="93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9803" w14:textId="1D2CC545" w:rsidR="00C92C05" w:rsidRDefault="00C92C05" w:rsidP="00C92C05">
      <w:pPr>
        <w:ind w:firstLine="0"/>
      </w:pPr>
      <w:r>
        <w:tab/>
        <w:t>After downloading MongoDB, I had to import the json file I created the previous wee</w:t>
      </w:r>
      <w:r w:rsidR="0085015B">
        <w:t xml:space="preserve">k. </w:t>
      </w:r>
      <w:r w:rsidR="009C7DAC">
        <w:t xml:space="preserve">With the file imported, I then needed to </w:t>
      </w:r>
      <w:r w:rsidR="007E4430">
        <w:t>verify that the information could be displayed using MongoDB</w:t>
      </w:r>
      <w:r w:rsidR="009C7DAC">
        <w:t xml:space="preserve">. </w:t>
      </w:r>
    </w:p>
    <w:p w14:paraId="10BCE866" w14:textId="5BA8D4B6" w:rsidR="009C7DAC" w:rsidRDefault="009C7DAC" w:rsidP="00C92C05">
      <w:pPr>
        <w:ind w:firstLine="0"/>
      </w:pPr>
      <w:r>
        <w:rPr>
          <w:noProof/>
        </w:rPr>
        <w:lastRenderedPageBreak/>
        <w:drawing>
          <wp:inline distT="0" distB="0" distL="0" distR="0" wp14:anchorId="359F025D" wp14:editId="2D1CF9C1">
            <wp:extent cx="5943600" cy="3045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417A" w14:textId="706374B6" w:rsidR="00C85F40" w:rsidRDefault="00C85F40" w:rsidP="00C92C05">
      <w:pPr>
        <w:ind w:firstLine="0"/>
      </w:pPr>
      <w:r>
        <w:tab/>
        <w:t xml:space="preserve">You can see my full sequence of commands above. </w:t>
      </w:r>
      <w:r w:rsidR="00CF2A3F">
        <w:t>There was a lot to the JSON file, so to see the full contents you would need to type “it” several times</w:t>
      </w:r>
      <w:r w:rsidR="003F3BBE">
        <w:t xml:space="preserve">. When I first sat down and decided what specific enhancements I wanted to make to my previous final projects, I had decided that I just wanted to see if I could integrate MongoDB into </w:t>
      </w:r>
      <w:r w:rsidR="00D7349B">
        <w:t xml:space="preserve">a project I completed through </w:t>
      </w:r>
      <w:proofErr w:type="spellStart"/>
      <w:r w:rsidR="00D7349B">
        <w:t>RaspberryPi</w:t>
      </w:r>
      <w:proofErr w:type="spellEnd"/>
      <w:r w:rsidR="00D7349B">
        <w:t xml:space="preserve">. That has proven to be a success. </w:t>
      </w:r>
    </w:p>
    <w:p w14:paraId="133D937C" w14:textId="77777777" w:rsidR="00B34D5E" w:rsidRDefault="00E0333C" w:rsidP="00E0333C">
      <w:pPr>
        <w:ind w:firstLine="0"/>
      </w:pPr>
      <w:r>
        <w:tab/>
      </w:r>
      <w:r w:rsidR="009C0B81">
        <w:t xml:space="preserve">By integrating MongoDB into my project, I’ve given myself more flexibility with querying my files. </w:t>
      </w:r>
      <w:r w:rsidR="00CA6781">
        <w:t xml:space="preserve">Initially, I would have to use an HTML5 static canvas to view this </w:t>
      </w:r>
      <w:r w:rsidR="00DB0E2D">
        <w:t xml:space="preserve">data, and it would be done so out of the </w:t>
      </w:r>
      <w:proofErr w:type="spellStart"/>
      <w:r w:rsidR="00DB0E2D">
        <w:t>RaspberryPi</w:t>
      </w:r>
      <w:proofErr w:type="spellEnd"/>
      <w:r w:rsidR="00DB0E2D">
        <w:t xml:space="preserve"> desktop. I could have also simply opened up the JSON file, but </w:t>
      </w:r>
      <w:r w:rsidR="00B62635">
        <w:t xml:space="preserve">the method used above condenses it down to something much easier to read at a glance (i.e. all of the unnecessary spaces have been omitted). </w:t>
      </w:r>
      <w:r w:rsidR="00B34D5E">
        <w:t xml:space="preserve">This is simply one more method of viewing the data collected. </w:t>
      </w:r>
    </w:p>
    <w:p w14:paraId="150708B4" w14:textId="77777777" w:rsidR="00AA05A9" w:rsidRDefault="00B34D5E" w:rsidP="00E0333C">
      <w:pPr>
        <w:ind w:firstLine="0"/>
      </w:pPr>
      <w:r>
        <w:tab/>
      </w:r>
      <w:r w:rsidR="005C1FD3">
        <w:t xml:space="preserve">Since the only objective in this enhancement was to successfully integrate MongoDB, I think it’s safe to say that the objective has been met. </w:t>
      </w:r>
      <w:r w:rsidR="00B363A9">
        <w:t xml:space="preserve">I don’t have any further plans for this </w:t>
      </w:r>
      <w:r w:rsidR="00B363A9">
        <w:lastRenderedPageBreak/>
        <w:t>enhancement at this time—I think</w:t>
      </w:r>
      <w:r w:rsidR="000248DF">
        <w:t xml:space="preserve"> what has been accomplished already is significant</w:t>
      </w:r>
      <w:r w:rsidR="00AA05A9">
        <w:t xml:space="preserve"> and worthwhile. </w:t>
      </w:r>
    </w:p>
    <w:p w14:paraId="2687764F" w14:textId="0E9C516E" w:rsidR="00471CD0" w:rsidRDefault="00AA05A9" w:rsidP="00E0333C">
      <w:pPr>
        <w:ind w:firstLine="0"/>
      </w:pPr>
      <w:r>
        <w:tab/>
        <w:t xml:space="preserve">While I was attempting to accomplish this </w:t>
      </w:r>
      <w:r w:rsidR="0016035A">
        <w:t xml:space="preserve">enhancement, </w:t>
      </w:r>
      <w:r w:rsidR="00303B21">
        <w:t xml:space="preserve">I </w:t>
      </w:r>
      <w:r w:rsidR="00E978DF">
        <w:t xml:space="preserve">learned how to </w:t>
      </w:r>
      <w:r w:rsidR="00E70646">
        <w:t>integrate</w:t>
      </w:r>
      <w:r w:rsidR="00E978DF">
        <w:t xml:space="preserve"> MongoDB into an existing project. Before this enhancement, the only time I ever used MongoDB was for a course through </w:t>
      </w:r>
      <w:proofErr w:type="spellStart"/>
      <w:r w:rsidR="00E978DF">
        <w:t>Codio</w:t>
      </w:r>
      <w:proofErr w:type="spellEnd"/>
      <w:r w:rsidR="00E978DF">
        <w:t xml:space="preserve">. I had never been forced to </w:t>
      </w:r>
      <w:r w:rsidR="00E70646">
        <w:t>install</w:t>
      </w:r>
      <w:r w:rsidR="00E978DF">
        <w:t xml:space="preserve"> it and then try to integrate</w:t>
      </w:r>
      <w:r w:rsidR="00E70646">
        <w:t xml:space="preserve"> it. </w:t>
      </w:r>
      <w:r w:rsidR="00303B21">
        <w:t xml:space="preserve"> </w:t>
      </w:r>
      <w:r w:rsidR="00930D2E">
        <w:t xml:space="preserve">I learned that it is truly an easy </w:t>
      </w:r>
      <w:r w:rsidR="004B1FA2">
        <w:t>process and</w:t>
      </w:r>
      <w:r w:rsidR="00930D2E">
        <w:t xml:space="preserve"> knowing this I think I will be more inclined to integrate MongoDB into future projects. </w:t>
      </w:r>
    </w:p>
    <w:p w14:paraId="7FEBD275" w14:textId="57B599B8" w:rsidR="00E81978" w:rsidRDefault="00471CD0" w:rsidP="00E0333C">
      <w:pPr>
        <w:ind w:firstLine="0"/>
      </w:pPr>
      <w:r>
        <w:tab/>
        <w:t xml:space="preserve">Aside from that, I learned that I was quite out of practice with MongoDB commands. I had to look back at previous assignments that showed how I </w:t>
      </w:r>
      <w:r w:rsidR="00375663">
        <w:t>got certain results. After spending some time familiarizing myself with the commands, I was able to deliver the</w:t>
      </w:r>
      <w:r w:rsidR="004B1FA2">
        <w:t xml:space="preserve"> screenshots provided above depicting the success of this enhancement. </w:t>
      </w:r>
      <w:r w:rsidR="002D3DBA">
        <w:t xml:space="preserve"> </w:t>
      </w:r>
    </w:p>
    <w:sectPr w:rsidR="00E81978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69F05" w14:textId="77777777" w:rsidR="00FA76A4" w:rsidRDefault="00FA76A4">
      <w:pPr>
        <w:spacing w:line="240" w:lineRule="auto"/>
      </w:pPr>
      <w:r>
        <w:separator/>
      </w:r>
    </w:p>
    <w:p w14:paraId="5B1F25F5" w14:textId="77777777" w:rsidR="00FA76A4" w:rsidRDefault="00FA76A4"/>
  </w:endnote>
  <w:endnote w:type="continuationSeparator" w:id="0">
    <w:p w14:paraId="7D6A6098" w14:textId="77777777" w:rsidR="00FA76A4" w:rsidRDefault="00FA76A4">
      <w:pPr>
        <w:spacing w:line="240" w:lineRule="auto"/>
      </w:pPr>
      <w:r>
        <w:continuationSeparator/>
      </w:r>
    </w:p>
    <w:p w14:paraId="750896DC" w14:textId="77777777" w:rsidR="00FA76A4" w:rsidRDefault="00FA76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67FFE" w14:textId="77777777" w:rsidR="00FA76A4" w:rsidRDefault="00FA76A4">
      <w:pPr>
        <w:spacing w:line="240" w:lineRule="auto"/>
      </w:pPr>
      <w:r>
        <w:separator/>
      </w:r>
    </w:p>
    <w:p w14:paraId="21F9065F" w14:textId="77777777" w:rsidR="00FA76A4" w:rsidRDefault="00FA76A4"/>
  </w:footnote>
  <w:footnote w:type="continuationSeparator" w:id="0">
    <w:p w14:paraId="75F0077B" w14:textId="77777777" w:rsidR="00FA76A4" w:rsidRDefault="00FA76A4">
      <w:pPr>
        <w:spacing w:line="240" w:lineRule="auto"/>
      </w:pPr>
      <w:r>
        <w:continuationSeparator/>
      </w:r>
    </w:p>
    <w:p w14:paraId="145BF2EC" w14:textId="77777777" w:rsidR="00FA76A4" w:rsidRDefault="00FA76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B6A0A" w14:textId="51BD551D" w:rsidR="00E81978" w:rsidRDefault="00FA76A4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44254DE3B9FD42F8BBE57F704ED42E3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06AFF">
          <w:rPr>
            <w:rStyle w:val="Strong"/>
          </w:rPr>
          <w:t>enhancement three narrative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1F8AF" w14:textId="1D8A7DC2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21BB58CE615F475B8ECA5383ACE289C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C52D1">
          <w:rPr>
            <w:rStyle w:val="Strong"/>
          </w:rPr>
          <w:t xml:space="preserve">enhancement </w:t>
        </w:r>
        <w:r w:rsidR="00444AEC">
          <w:rPr>
            <w:rStyle w:val="Strong"/>
          </w:rPr>
          <w:t>t</w:t>
        </w:r>
        <w:r w:rsidR="00806AFF">
          <w:rPr>
            <w:rStyle w:val="Strong"/>
          </w:rPr>
          <w:t>hree</w:t>
        </w:r>
        <w:r w:rsidR="004C52D1">
          <w:rPr>
            <w:rStyle w:val="Strong"/>
          </w:rPr>
          <w:t xml:space="preserve"> narrative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D4"/>
    <w:rsid w:val="0001086F"/>
    <w:rsid w:val="000248DF"/>
    <w:rsid w:val="000442BE"/>
    <w:rsid w:val="000A193A"/>
    <w:rsid w:val="000D3F41"/>
    <w:rsid w:val="000D7921"/>
    <w:rsid w:val="001130CA"/>
    <w:rsid w:val="0016035A"/>
    <w:rsid w:val="001B2073"/>
    <w:rsid w:val="001F2C13"/>
    <w:rsid w:val="001F4C77"/>
    <w:rsid w:val="002132F3"/>
    <w:rsid w:val="002266E6"/>
    <w:rsid w:val="00227E0C"/>
    <w:rsid w:val="002622E5"/>
    <w:rsid w:val="00273A32"/>
    <w:rsid w:val="002A7352"/>
    <w:rsid w:val="002C6DF4"/>
    <w:rsid w:val="002D0084"/>
    <w:rsid w:val="002D3DBA"/>
    <w:rsid w:val="002E7645"/>
    <w:rsid w:val="0030263E"/>
    <w:rsid w:val="00303B21"/>
    <w:rsid w:val="00305CD3"/>
    <w:rsid w:val="00312503"/>
    <w:rsid w:val="00355DCA"/>
    <w:rsid w:val="00360AF9"/>
    <w:rsid w:val="00375663"/>
    <w:rsid w:val="003F3BBE"/>
    <w:rsid w:val="004127AE"/>
    <w:rsid w:val="00444AEC"/>
    <w:rsid w:val="00454962"/>
    <w:rsid w:val="00471CD0"/>
    <w:rsid w:val="004B1FA2"/>
    <w:rsid w:val="004C0EA7"/>
    <w:rsid w:val="004C52D1"/>
    <w:rsid w:val="004E3697"/>
    <w:rsid w:val="0050615A"/>
    <w:rsid w:val="00551A02"/>
    <w:rsid w:val="005534FA"/>
    <w:rsid w:val="005A08A1"/>
    <w:rsid w:val="005A1174"/>
    <w:rsid w:val="005A1F79"/>
    <w:rsid w:val="005A66C5"/>
    <w:rsid w:val="005C1FD3"/>
    <w:rsid w:val="005D3A03"/>
    <w:rsid w:val="005E4AAB"/>
    <w:rsid w:val="00654B37"/>
    <w:rsid w:val="00662E66"/>
    <w:rsid w:val="00685773"/>
    <w:rsid w:val="006876A8"/>
    <w:rsid w:val="006B0FEA"/>
    <w:rsid w:val="006E1AD4"/>
    <w:rsid w:val="00711023"/>
    <w:rsid w:val="007556F0"/>
    <w:rsid w:val="007B0C86"/>
    <w:rsid w:val="007C591F"/>
    <w:rsid w:val="007E4430"/>
    <w:rsid w:val="008002C0"/>
    <w:rsid w:val="00806AFF"/>
    <w:rsid w:val="00813208"/>
    <w:rsid w:val="0085015B"/>
    <w:rsid w:val="00850853"/>
    <w:rsid w:val="00861F7B"/>
    <w:rsid w:val="008A7CFE"/>
    <w:rsid w:val="008B4DDB"/>
    <w:rsid w:val="008C5323"/>
    <w:rsid w:val="008D1121"/>
    <w:rsid w:val="008E2857"/>
    <w:rsid w:val="009268B2"/>
    <w:rsid w:val="00930D2E"/>
    <w:rsid w:val="0098147D"/>
    <w:rsid w:val="00993B4D"/>
    <w:rsid w:val="009A6A3B"/>
    <w:rsid w:val="009C0B81"/>
    <w:rsid w:val="009C7DAC"/>
    <w:rsid w:val="009D54D8"/>
    <w:rsid w:val="009F5AC2"/>
    <w:rsid w:val="00A25F73"/>
    <w:rsid w:val="00A32C12"/>
    <w:rsid w:val="00A43B91"/>
    <w:rsid w:val="00A7755B"/>
    <w:rsid w:val="00A945BB"/>
    <w:rsid w:val="00A94F73"/>
    <w:rsid w:val="00AA05A9"/>
    <w:rsid w:val="00AB3009"/>
    <w:rsid w:val="00AB52E7"/>
    <w:rsid w:val="00AD53EE"/>
    <w:rsid w:val="00AF47B6"/>
    <w:rsid w:val="00AF4A28"/>
    <w:rsid w:val="00B053A4"/>
    <w:rsid w:val="00B34442"/>
    <w:rsid w:val="00B34D5E"/>
    <w:rsid w:val="00B363A9"/>
    <w:rsid w:val="00B557F6"/>
    <w:rsid w:val="00B56AB6"/>
    <w:rsid w:val="00B62635"/>
    <w:rsid w:val="00B72165"/>
    <w:rsid w:val="00B80B92"/>
    <w:rsid w:val="00B823AA"/>
    <w:rsid w:val="00BA45DB"/>
    <w:rsid w:val="00BC1B12"/>
    <w:rsid w:val="00BC7E33"/>
    <w:rsid w:val="00BF0E30"/>
    <w:rsid w:val="00BF4184"/>
    <w:rsid w:val="00C0601E"/>
    <w:rsid w:val="00C1667E"/>
    <w:rsid w:val="00C31D30"/>
    <w:rsid w:val="00C752BF"/>
    <w:rsid w:val="00C838AB"/>
    <w:rsid w:val="00C85F40"/>
    <w:rsid w:val="00C911D3"/>
    <w:rsid w:val="00C92C05"/>
    <w:rsid w:val="00CA1EE0"/>
    <w:rsid w:val="00CA5695"/>
    <w:rsid w:val="00CA6781"/>
    <w:rsid w:val="00CD6E39"/>
    <w:rsid w:val="00CF2A3F"/>
    <w:rsid w:val="00CF6E91"/>
    <w:rsid w:val="00D35E31"/>
    <w:rsid w:val="00D50A12"/>
    <w:rsid w:val="00D7349B"/>
    <w:rsid w:val="00D85B68"/>
    <w:rsid w:val="00DB0E2D"/>
    <w:rsid w:val="00E0333C"/>
    <w:rsid w:val="00E15592"/>
    <w:rsid w:val="00E16FD0"/>
    <w:rsid w:val="00E17A16"/>
    <w:rsid w:val="00E27487"/>
    <w:rsid w:val="00E6004D"/>
    <w:rsid w:val="00E70646"/>
    <w:rsid w:val="00E81978"/>
    <w:rsid w:val="00E963D8"/>
    <w:rsid w:val="00E978DF"/>
    <w:rsid w:val="00EA7A24"/>
    <w:rsid w:val="00EB16B5"/>
    <w:rsid w:val="00F379B7"/>
    <w:rsid w:val="00F525FA"/>
    <w:rsid w:val="00F63496"/>
    <w:rsid w:val="00F7274D"/>
    <w:rsid w:val="00F82726"/>
    <w:rsid w:val="00FA206B"/>
    <w:rsid w:val="00FA76A4"/>
    <w:rsid w:val="00FF2002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22B06"/>
  <w15:chartTrackingRefBased/>
  <w15:docId w15:val="{F2EA8D9D-1347-4DFD-8C49-715809A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l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2AEB22594D4881AC94C39E1C943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865D-C1F1-4A4A-8CB9-27E4AD862217}"/>
      </w:docPartPr>
      <w:docPartBody>
        <w:p w:rsidR="00A12F73" w:rsidRDefault="00A12F73">
          <w:pPr>
            <w:pStyle w:val="E82AEB22594D4881AC94C39E1C943499"/>
          </w:pPr>
          <w:r>
            <w:t>[Title Here, up to 12 Words, on One to Two Lines]</w:t>
          </w:r>
        </w:p>
      </w:docPartBody>
    </w:docPart>
    <w:docPart>
      <w:docPartPr>
        <w:name w:val="7A06804A95E148499505D7A3CA0CE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6F95F-ED2F-4EBD-A41C-D3753EF89880}"/>
      </w:docPartPr>
      <w:docPartBody>
        <w:p w:rsidR="00A12F73" w:rsidRDefault="00A12F73">
          <w:pPr>
            <w:pStyle w:val="7A06804A95E148499505D7A3CA0CECFE"/>
          </w:pPr>
          <w:r>
            <w:t>[Title Here, up to 12 Words, on One to Two Lines]</w:t>
          </w:r>
        </w:p>
      </w:docPartBody>
    </w:docPart>
    <w:docPart>
      <w:docPartPr>
        <w:name w:val="44254DE3B9FD42F8BBE57F704ED42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97897-47FC-44C1-8257-E167739BAF3A}"/>
      </w:docPartPr>
      <w:docPartBody>
        <w:p w:rsidR="00A12F73" w:rsidRDefault="00A12F73">
          <w:pPr>
            <w:pStyle w:val="44254DE3B9FD42F8BBE57F704ED42E36"/>
          </w:pPr>
          <w:r w:rsidRPr="005D3A03">
            <w:t>Figures title:</w:t>
          </w:r>
        </w:p>
      </w:docPartBody>
    </w:docPart>
    <w:docPart>
      <w:docPartPr>
        <w:name w:val="21BB58CE615F475B8ECA5383ACE28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79A6-C88A-45EE-95FC-400DDAAA7CF6}"/>
      </w:docPartPr>
      <w:docPartBody>
        <w:p w:rsidR="00A12F73" w:rsidRDefault="00A12F73">
          <w:pPr>
            <w:pStyle w:val="21BB58CE615F475B8ECA5383ACE289C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73"/>
    <w:rsid w:val="008F700A"/>
    <w:rsid w:val="00A1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2AEB22594D4881AC94C39E1C943499">
    <w:name w:val="E82AEB22594D4881AC94C39E1C94349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A06804A95E148499505D7A3CA0CECFE">
    <w:name w:val="7A06804A95E148499505D7A3CA0CECFE"/>
  </w:style>
  <w:style w:type="paragraph" w:customStyle="1" w:styleId="44254DE3B9FD42F8BBE57F704ED42E36">
    <w:name w:val="44254DE3B9FD42F8BBE57F704ED42E36"/>
  </w:style>
  <w:style w:type="paragraph" w:customStyle="1" w:styleId="21BB58CE615F475B8ECA5383ACE289C8">
    <w:name w:val="21BB58CE615F475B8ECA5383ACE28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enhancement three narrative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39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5-2 Milestone Four: Enhancement Three Narrative</dc:title>
  <dc:subject/>
  <dc:creator>Katelyn Kincaid</dc:creator>
  <cp:keywords/>
  <dc:description/>
  <cp:lastModifiedBy>Katelyn Kincaid</cp:lastModifiedBy>
  <cp:revision>43</cp:revision>
  <dcterms:created xsi:type="dcterms:W3CDTF">2021-02-03T10:16:00Z</dcterms:created>
  <dcterms:modified xsi:type="dcterms:W3CDTF">2021-02-03T11:01:00Z</dcterms:modified>
</cp:coreProperties>
</file>