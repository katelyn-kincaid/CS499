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FE795" w14:textId="0694E16E" w:rsidR="00E81978" w:rsidRDefault="00BC7E33">
      <w:pPr>
        <w:pStyle w:val="Title"/>
      </w:pPr>
      <w:sdt>
        <w:sdtPr>
          <w:alias w:val="Title:"/>
          <w:tag w:val="Title:"/>
          <w:id w:val="726351117"/>
          <w:placeholder>
            <w:docPart w:val="E82AEB22594D4881AC94C39E1C9434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44AEC">
            <w:t>4</w:t>
          </w:r>
          <w:r w:rsidR="005E4AAB">
            <w:t>-2 Milestone T</w:t>
          </w:r>
          <w:r w:rsidR="00444AEC">
            <w:t>hree</w:t>
          </w:r>
          <w:r w:rsidR="005E4AAB">
            <w:t xml:space="preserve">: </w:t>
          </w:r>
          <w:r w:rsidR="004C52D1">
            <w:t xml:space="preserve">Enhancement </w:t>
          </w:r>
          <w:r w:rsidR="00444AEC">
            <w:t>Two</w:t>
          </w:r>
          <w:r w:rsidR="004C52D1">
            <w:t xml:space="preserve"> </w:t>
          </w:r>
          <w:r w:rsidR="005E4AAB">
            <w:t>Narrative</w:t>
          </w:r>
        </w:sdtContent>
      </w:sdt>
    </w:p>
    <w:p w14:paraId="67D40A21" w14:textId="1AF9EBDF" w:rsidR="00B823AA" w:rsidRDefault="004C52D1" w:rsidP="00B823AA">
      <w:pPr>
        <w:pStyle w:val="Title2"/>
      </w:pPr>
      <w:r>
        <w:t>Katelyn Kincaid</w:t>
      </w:r>
    </w:p>
    <w:p w14:paraId="4C958D5F" w14:textId="35E9B95D" w:rsidR="00E81978" w:rsidRDefault="004C52D1" w:rsidP="00B823AA">
      <w:pPr>
        <w:pStyle w:val="Title2"/>
      </w:pPr>
      <w:r>
        <w:t>Southern New Hampshire University: CS-499</w:t>
      </w:r>
    </w:p>
    <w:p w14:paraId="205D593E" w14:textId="735EFEFC" w:rsidR="00E81978" w:rsidRDefault="00E81978">
      <w:pPr>
        <w:pStyle w:val="Title"/>
      </w:pPr>
    </w:p>
    <w:p w14:paraId="3835704C" w14:textId="06813011" w:rsidR="00E81978" w:rsidRDefault="00E81978" w:rsidP="00B823AA">
      <w:pPr>
        <w:pStyle w:val="Title2"/>
      </w:pPr>
    </w:p>
    <w:p w14:paraId="77EB02F9" w14:textId="3D6CAA8C" w:rsidR="00E81978" w:rsidRDefault="00BC7E33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7A06804A95E148499505D7A3CA0CECF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44AEC">
            <w:t>4-2 Milestone Three: Enhancement Two Narrative</w:t>
          </w:r>
        </w:sdtContent>
      </w:sdt>
    </w:p>
    <w:p w14:paraId="0BD124F9" w14:textId="4ED61373" w:rsidR="00B053A4" w:rsidRDefault="00AB3009" w:rsidP="008A7CFE">
      <w:r>
        <w:t>The artifact I chose to</w:t>
      </w:r>
      <w:r w:rsidR="002A7352">
        <w:t xml:space="preserve"> work on was the final project I submitted for CS-3</w:t>
      </w:r>
      <w:r w:rsidR="00444AEC">
        <w:t>5</w:t>
      </w:r>
      <w:r w:rsidR="002A7352">
        <w:t xml:space="preserve">0: </w:t>
      </w:r>
      <w:r w:rsidR="009F5AC2">
        <w:t>Emerging Systems Architectures and Technologies</w:t>
      </w:r>
      <w:r w:rsidR="002266E6">
        <w:t xml:space="preserve"> in October 2020. </w:t>
      </w:r>
      <w:r w:rsidR="0050615A">
        <w:t xml:space="preserve">The objective of this project, titled ‘Weather,’ was to use </w:t>
      </w:r>
      <w:proofErr w:type="spellStart"/>
      <w:r w:rsidR="0050615A">
        <w:t>RaspberryPi</w:t>
      </w:r>
      <w:proofErr w:type="spellEnd"/>
      <w:r w:rsidR="0050615A">
        <w:t xml:space="preserve"> and </w:t>
      </w:r>
      <w:proofErr w:type="spellStart"/>
      <w:r w:rsidR="0050615A">
        <w:t>GrovePi</w:t>
      </w:r>
      <w:proofErr w:type="spellEnd"/>
      <w:r w:rsidR="00F63496">
        <w:t xml:space="preserve"> to create a device that would record light levels, temperature, and humidity levels. Using those inputs, you were then expected to send all applicable data to a JSON file</w:t>
      </w:r>
      <w:r w:rsidR="00FA206B">
        <w:t xml:space="preserve"> using specific conditions. In the case of this project, one condition was to only record temperature data if it were </w:t>
      </w:r>
      <w:r w:rsidR="0098147D">
        <w:t xml:space="preserve">during the day. </w:t>
      </w:r>
    </w:p>
    <w:p w14:paraId="05B4F880" w14:textId="18646B4F" w:rsidR="0098147D" w:rsidRDefault="007B0C86" w:rsidP="008A7CFE">
      <w:r>
        <w:t xml:space="preserve">I chose </w:t>
      </w:r>
      <w:r w:rsidR="001F2C13">
        <w:t xml:space="preserve">to focus on this project for the Algorithms and Data Structure enhancement because such a vital component of it is the inclusion of JSON files. Before CS-350 I had no formal experience with JSON </w:t>
      </w:r>
      <w:proofErr w:type="gramStart"/>
      <w:r w:rsidR="001F2C13">
        <w:t>files</w:t>
      </w:r>
      <w:proofErr w:type="gramEnd"/>
      <w:r w:rsidR="001F2C13">
        <w:t xml:space="preserve"> and I wanted to challenge myself to become more familiar with them. </w:t>
      </w:r>
      <w:r w:rsidR="0001086F">
        <w:t xml:space="preserve">To improve upon the original, I wanted to first eliminate the criteria that data would only be stored during set hours. </w:t>
      </w:r>
      <w:r w:rsidR="008D1121">
        <w:t>Next I wanted to increase the amount of data that would be added to the file. I was already collecting the temperature and humidity levels, but I also wanted to ensure the time of day</w:t>
      </w:r>
      <w:r w:rsidR="00F82726">
        <w:t xml:space="preserve"> and some kind of indication of it being light or dark out were added. Though a simple start, it’s enough to at least tell the person looking at the data if it</w:t>
      </w:r>
      <w:r w:rsidR="00B56AB6">
        <w:t xml:space="preserve">’s overcast out. </w:t>
      </w:r>
    </w:p>
    <w:p w14:paraId="57D9A176" w14:textId="7798B1EC" w:rsidR="00454962" w:rsidRDefault="002622E5" w:rsidP="00BC7E33">
      <w:r>
        <w:t xml:space="preserve">I was able to accomplish everything I set out to in Module One. </w:t>
      </w:r>
      <w:proofErr w:type="gramStart"/>
      <w:r w:rsidR="000442BE">
        <w:t>At this time</w:t>
      </w:r>
      <w:proofErr w:type="gramEnd"/>
      <w:r w:rsidR="00454962">
        <w:t>,</w:t>
      </w:r>
      <w:r w:rsidR="000442BE">
        <w:t xml:space="preserve"> I have no plans for future updates for this enhancement. </w:t>
      </w:r>
      <w:r w:rsidR="00C838AB">
        <w:t>I learned a lot about JSON files with this project. Specifically, I learned</w:t>
      </w:r>
      <w:r w:rsidR="008E2857">
        <w:t xml:space="preserve"> how to </w:t>
      </w:r>
      <w:r w:rsidR="005A66C5">
        <w:t xml:space="preserve">include the current time in the JSON file and </w:t>
      </w:r>
      <w:r w:rsidR="00AF4A28">
        <w:t xml:space="preserve">how to send a conditional text statement to a JSON file. Admittedly, I was hung up on how to include </w:t>
      </w:r>
      <w:r w:rsidR="006B0FEA">
        <w:t>the light/dark indication in the JSON file. I spent a lot of time trying to add it as a condition in the if/else statement. Then I realized I was overthinking the situation and just created a variable</w:t>
      </w:r>
      <w:r w:rsidR="00454962">
        <w:t xml:space="preserve">. </w:t>
      </w:r>
    </w:p>
    <w:p w14:paraId="7FEBD275" w14:textId="110E06A4" w:rsidR="00E81978" w:rsidRDefault="00273A32">
      <w:r>
        <w:t xml:space="preserve"> </w:t>
      </w:r>
    </w:p>
    <w:sectPr w:rsidR="00E81978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80885" w14:textId="77777777" w:rsidR="006E1AD4" w:rsidRDefault="006E1AD4">
      <w:pPr>
        <w:spacing w:line="240" w:lineRule="auto"/>
      </w:pPr>
      <w:r>
        <w:separator/>
      </w:r>
    </w:p>
    <w:p w14:paraId="524BB028" w14:textId="77777777" w:rsidR="006E1AD4" w:rsidRDefault="006E1AD4"/>
  </w:endnote>
  <w:endnote w:type="continuationSeparator" w:id="0">
    <w:p w14:paraId="0A276449" w14:textId="77777777" w:rsidR="006E1AD4" w:rsidRDefault="006E1AD4">
      <w:pPr>
        <w:spacing w:line="240" w:lineRule="auto"/>
      </w:pPr>
      <w:r>
        <w:continuationSeparator/>
      </w:r>
    </w:p>
    <w:p w14:paraId="243EEC62" w14:textId="77777777" w:rsidR="006E1AD4" w:rsidRDefault="006E1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4B6637" w14:textId="77777777" w:rsidR="006E1AD4" w:rsidRDefault="006E1AD4">
      <w:pPr>
        <w:spacing w:line="240" w:lineRule="auto"/>
      </w:pPr>
      <w:r>
        <w:separator/>
      </w:r>
    </w:p>
    <w:p w14:paraId="069D0CDF" w14:textId="77777777" w:rsidR="006E1AD4" w:rsidRDefault="006E1AD4"/>
  </w:footnote>
  <w:footnote w:type="continuationSeparator" w:id="0">
    <w:p w14:paraId="6C398B2A" w14:textId="77777777" w:rsidR="006E1AD4" w:rsidRDefault="006E1AD4">
      <w:pPr>
        <w:spacing w:line="240" w:lineRule="auto"/>
      </w:pPr>
      <w:r>
        <w:continuationSeparator/>
      </w:r>
    </w:p>
    <w:p w14:paraId="769CB52D" w14:textId="77777777" w:rsidR="006E1AD4" w:rsidRDefault="006E1A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B6A0A" w14:textId="68F189E7" w:rsidR="00E81978" w:rsidRDefault="00BC7E3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4254DE3B9FD42F8BBE57F704ED42E3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44AEC">
          <w:rPr>
            <w:rStyle w:val="Strong"/>
          </w:rPr>
          <w:t>enhancement two narrative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1F8AF" w14:textId="2B522E73" w:rsidR="00E81978" w:rsidRDefault="005D3A03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21BB58CE615F475B8ECA5383ACE289C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C52D1">
          <w:rPr>
            <w:rStyle w:val="Strong"/>
          </w:rPr>
          <w:t xml:space="preserve">enhancement </w:t>
        </w:r>
        <w:r w:rsidR="00444AEC">
          <w:rPr>
            <w:rStyle w:val="Strong"/>
          </w:rPr>
          <w:t>two</w:t>
        </w:r>
        <w:r w:rsidR="004C52D1">
          <w:rPr>
            <w:rStyle w:val="Strong"/>
          </w:rPr>
          <w:t xml:space="preserve"> narrative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AD4"/>
    <w:rsid w:val="0001086F"/>
    <w:rsid w:val="000442BE"/>
    <w:rsid w:val="000A193A"/>
    <w:rsid w:val="000D3F41"/>
    <w:rsid w:val="000D7921"/>
    <w:rsid w:val="001B2073"/>
    <w:rsid w:val="001F2C13"/>
    <w:rsid w:val="001F4C77"/>
    <w:rsid w:val="002132F3"/>
    <w:rsid w:val="002266E6"/>
    <w:rsid w:val="00227E0C"/>
    <w:rsid w:val="002622E5"/>
    <w:rsid w:val="00273A32"/>
    <w:rsid w:val="002A7352"/>
    <w:rsid w:val="002C6DF4"/>
    <w:rsid w:val="002E7645"/>
    <w:rsid w:val="0030263E"/>
    <w:rsid w:val="00305CD3"/>
    <w:rsid w:val="00312503"/>
    <w:rsid w:val="00355DCA"/>
    <w:rsid w:val="00360AF9"/>
    <w:rsid w:val="004127AE"/>
    <w:rsid w:val="00444AEC"/>
    <w:rsid w:val="00454962"/>
    <w:rsid w:val="004C52D1"/>
    <w:rsid w:val="0050615A"/>
    <w:rsid w:val="00551A02"/>
    <w:rsid w:val="005534FA"/>
    <w:rsid w:val="005A08A1"/>
    <w:rsid w:val="005A1174"/>
    <w:rsid w:val="005A1F79"/>
    <w:rsid w:val="005A66C5"/>
    <w:rsid w:val="005D3A03"/>
    <w:rsid w:val="005E4AAB"/>
    <w:rsid w:val="00654B37"/>
    <w:rsid w:val="00685773"/>
    <w:rsid w:val="006876A8"/>
    <w:rsid w:val="006B0FEA"/>
    <w:rsid w:val="006E1AD4"/>
    <w:rsid w:val="00711023"/>
    <w:rsid w:val="007556F0"/>
    <w:rsid w:val="007B0C86"/>
    <w:rsid w:val="008002C0"/>
    <w:rsid w:val="00850853"/>
    <w:rsid w:val="00861F7B"/>
    <w:rsid w:val="008A7CFE"/>
    <w:rsid w:val="008B4DDB"/>
    <w:rsid w:val="008C5323"/>
    <w:rsid w:val="008D1121"/>
    <w:rsid w:val="008E2857"/>
    <w:rsid w:val="009268B2"/>
    <w:rsid w:val="0098147D"/>
    <w:rsid w:val="00993B4D"/>
    <w:rsid w:val="009A6A3B"/>
    <w:rsid w:val="009D54D8"/>
    <w:rsid w:val="009F5AC2"/>
    <w:rsid w:val="00A32C12"/>
    <w:rsid w:val="00A43B91"/>
    <w:rsid w:val="00A7755B"/>
    <w:rsid w:val="00A945BB"/>
    <w:rsid w:val="00A94F73"/>
    <w:rsid w:val="00AB3009"/>
    <w:rsid w:val="00AD53EE"/>
    <w:rsid w:val="00AF47B6"/>
    <w:rsid w:val="00AF4A28"/>
    <w:rsid w:val="00B053A4"/>
    <w:rsid w:val="00B34442"/>
    <w:rsid w:val="00B557F6"/>
    <w:rsid w:val="00B56AB6"/>
    <w:rsid w:val="00B72165"/>
    <w:rsid w:val="00B823AA"/>
    <w:rsid w:val="00BA45DB"/>
    <w:rsid w:val="00BC1B12"/>
    <w:rsid w:val="00BC7E33"/>
    <w:rsid w:val="00BF0E30"/>
    <w:rsid w:val="00BF4184"/>
    <w:rsid w:val="00C0601E"/>
    <w:rsid w:val="00C1667E"/>
    <w:rsid w:val="00C31D30"/>
    <w:rsid w:val="00C752BF"/>
    <w:rsid w:val="00C838AB"/>
    <w:rsid w:val="00CA1EE0"/>
    <w:rsid w:val="00CA5695"/>
    <w:rsid w:val="00CD6E39"/>
    <w:rsid w:val="00CF6E91"/>
    <w:rsid w:val="00D35E31"/>
    <w:rsid w:val="00D85B68"/>
    <w:rsid w:val="00E15592"/>
    <w:rsid w:val="00E16FD0"/>
    <w:rsid w:val="00E17A16"/>
    <w:rsid w:val="00E6004D"/>
    <w:rsid w:val="00E81978"/>
    <w:rsid w:val="00E963D8"/>
    <w:rsid w:val="00EA7A24"/>
    <w:rsid w:val="00EB16B5"/>
    <w:rsid w:val="00F379B7"/>
    <w:rsid w:val="00F525FA"/>
    <w:rsid w:val="00F63496"/>
    <w:rsid w:val="00F82726"/>
    <w:rsid w:val="00FA206B"/>
    <w:rsid w:val="00FF2002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922B06"/>
  <w15:chartTrackingRefBased/>
  <w15:docId w15:val="{F2EA8D9D-1347-4DFD-8C49-715809A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l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2AEB22594D4881AC94C39E1C94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C865D-C1F1-4A4A-8CB9-27E4AD862217}"/>
      </w:docPartPr>
      <w:docPartBody>
        <w:p w:rsidR="00A12F73" w:rsidRDefault="00A12F73">
          <w:pPr>
            <w:pStyle w:val="E82AEB22594D4881AC94C39E1C943499"/>
          </w:pPr>
          <w:r>
            <w:t>[Title Here, up to 12 Words, on One to Two Lines]</w:t>
          </w:r>
        </w:p>
      </w:docPartBody>
    </w:docPart>
    <w:docPart>
      <w:docPartPr>
        <w:name w:val="7A06804A95E148499505D7A3CA0CE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6F95F-ED2F-4EBD-A41C-D3753EF89880}"/>
      </w:docPartPr>
      <w:docPartBody>
        <w:p w:rsidR="00A12F73" w:rsidRDefault="00A12F73">
          <w:pPr>
            <w:pStyle w:val="7A06804A95E148499505D7A3CA0CECFE"/>
          </w:pPr>
          <w:r>
            <w:t>[Title Here, up to 12 Words, on One to Two Lines]</w:t>
          </w:r>
        </w:p>
      </w:docPartBody>
    </w:docPart>
    <w:docPart>
      <w:docPartPr>
        <w:name w:val="44254DE3B9FD42F8BBE57F704ED42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97897-47FC-44C1-8257-E167739BAF3A}"/>
      </w:docPartPr>
      <w:docPartBody>
        <w:p w:rsidR="00A12F73" w:rsidRDefault="00A12F73">
          <w:pPr>
            <w:pStyle w:val="44254DE3B9FD42F8BBE57F704ED42E36"/>
          </w:pPr>
          <w:r w:rsidRPr="005D3A03">
            <w:t>Figures title:</w:t>
          </w:r>
        </w:p>
      </w:docPartBody>
    </w:docPart>
    <w:docPart>
      <w:docPartPr>
        <w:name w:val="21BB58CE615F475B8ECA5383ACE28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779A6-C88A-45EE-95FC-400DDAAA7CF6}"/>
      </w:docPartPr>
      <w:docPartBody>
        <w:p w:rsidR="00A12F73" w:rsidRDefault="00A12F73">
          <w:pPr>
            <w:pStyle w:val="21BB58CE615F475B8ECA5383ACE289C8"/>
          </w:pPr>
          <w:r>
            <w:t xml:space="preserve">[Include all figures in their own section, following references (and footnotes and tables, if applicable).  Include a numbered </w:t>
          </w:r>
          <w:r>
            <w:t>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73"/>
    <w:rsid w:val="00A1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2AEB22594D4881AC94C39E1C943499">
    <w:name w:val="E82AEB22594D4881AC94C39E1C943499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A06804A95E148499505D7A3CA0CECFE">
    <w:name w:val="7A06804A95E148499505D7A3CA0CECFE"/>
  </w:style>
  <w:style w:type="paragraph" w:customStyle="1" w:styleId="44254DE3B9FD42F8BBE57F704ED42E36">
    <w:name w:val="44254DE3B9FD42F8BBE57F704ED42E36"/>
  </w:style>
  <w:style w:type="paragraph" w:customStyle="1" w:styleId="21BB58CE615F475B8ECA5383ACE289C8">
    <w:name w:val="21BB58CE615F475B8ECA5383ACE289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enhancement two narrative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36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4-2 Milestone Three: Enhancement Two Narrative</dc:title>
  <dc:subject/>
  <dc:creator>Katelyn Kincaid</dc:creator>
  <cp:keywords/>
  <dc:description/>
  <cp:lastModifiedBy>Katelyn Kincaid</cp:lastModifiedBy>
  <cp:revision>34</cp:revision>
  <dcterms:created xsi:type="dcterms:W3CDTF">2021-01-30T05:55:00Z</dcterms:created>
  <dcterms:modified xsi:type="dcterms:W3CDTF">2021-01-30T07:37:00Z</dcterms:modified>
</cp:coreProperties>
</file>